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tblpY="-930"/>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148E12E3" w14:textId="77777777" w:rsidTr="00F30E66">
        <w:trPr>
          <w:trHeight w:val="4410"/>
        </w:trPr>
        <w:tc>
          <w:tcPr>
            <w:tcW w:w="3600" w:type="dxa"/>
            <w:vAlign w:val="bottom"/>
          </w:tcPr>
          <w:p w14:paraId="7EA4E535" w14:textId="77777777" w:rsidR="001B2ABD" w:rsidRDefault="001B2ABD" w:rsidP="00F30E66">
            <w:pPr>
              <w:tabs>
                <w:tab w:val="left" w:pos="990"/>
              </w:tabs>
              <w:jc w:val="center"/>
            </w:pPr>
            <w:r>
              <w:rPr>
                <w:noProof/>
              </w:rPr>
              <mc:AlternateContent>
                <mc:Choice Requires="wps">
                  <w:drawing>
                    <wp:inline distT="0" distB="0" distL="0" distR="0" wp14:anchorId="02FA921E" wp14:editId="4E1A256D">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11">
                                  <a:extLst>
                                    <a:ext uri="{28A0092B-C50C-407E-A947-70E740481C1C}">
                                      <a14:useLocalDpi xmlns:a14="http://schemas.microsoft.com/office/drawing/2010/main" val="0"/>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9491073"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" strokecolor="#94b6d2 [3204]" strokeweight="5pt">
                      <v:fill r:id="rId12" o:title="" recolor="t" rotate="t" type="frame"/>
                      <v:stroke joinstyle="miter"/>
                      <w10:anchorlock/>
                    </v:oval>
                  </w:pict>
                </mc:Fallback>
              </mc:AlternateContent>
            </w:r>
          </w:p>
        </w:tc>
        <w:tc>
          <w:tcPr>
            <w:tcW w:w="720" w:type="dxa"/>
          </w:tcPr>
          <w:p w14:paraId="16FA1FE9" w14:textId="77777777" w:rsidR="001B2ABD" w:rsidRDefault="001B2ABD" w:rsidP="00F30E66">
            <w:pPr>
              <w:tabs>
                <w:tab w:val="left" w:pos="990"/>
              </w:tabs>
            </w:pPr>
          </w:p>
        </w:tc>
        <w:tc>
          <w:tcPr>
            <w:tcW w:w="6470" w:type="dxa"/>
            <w:vAlign w:val="bottom"/>
          </w:tcPr>
          <w:p w14:paraId="28649166" w14:textId="2A1EB998" w:rsidR="003D09B8" w:rsidRPr="003D09B8" w:rsidRDefault="003D09B8" w:rsidP="00F30E66">
            <w:pPr>
              <w:pStyle w:val="Title"/>
            </w:pPr>
            <w:r>
              <w:t>Lakshmana Prasanth</w:t>
            </w:r>
          </w:p>
          <w:p w14:paraId="649DCB53" w14:textId="0EA671AA" w:rsidR="001B2ABD" w:rsidRDefault="003D09B8" w:rsidP="00F30E66">
            <w:pPr>
              <w:pStyle w:val="Subtitle"/>
            </w:pPr>
            <w:r w:rsidRPr="00CA5AF1">
              <w:rPr>
                <w:spacing w:val="0"/>
                <w:w w:val="60"/>
              </w:rPr>
              <w:t>Senior Quality Enginee</w:t>
            </w:r>
            <w:r w:rsidRPr="00CA5AF1">
              <w:rPr>
                <w:spacing w:val="22"/>
                <w:w w:val="60"/>
              </w:rPr>
              <w:t>r</w:t>
            </w:r>
          </w:p>
        </w:tc>
      </w:tr>
      <w:tr w:rsidR="001B2ABD" w14:paraId="5D0CF285" w14:textId="77777777" w:rsidTr="00F30E66">
        <w:tc>
          <w:tcPr>
            <w:tcW w:w="3600" w:type="dxa"/>
          </w:tcPr>
          <w:sdt>
            <w:sdtPr>
              <w:id w:val="-1711873194"/>
              <w:placeholder>
                <w:docPart w:val="1AEA17163515425B943832B7402B799D"/>
              </w:placeholder>
              <w:temporary/>
              <w:showingPlcHdr/>
              <w15:appearance w15:val="hidden"/>
            </w:sdtPr>
            <w:sdtEndPr/>
            <w:sdtContent>
              <w:p w14:paraId="297738E0" w14:textId="77777777" w:rsidR="001B2ABD" w:rsidRDefault="00036450" w:rsidP="00F30E66">
                <w:pPr>
                  <w:pStyle w:val="Heading3"/>
                </w:pPr>
                <w:r w:rsidRPr="00D5459D">
                  <w:t>Profile</w:t>
                </w:r>
              </w:p>
            </w:sdtContent>
          </w:sdt>
          <w:p w14:paraId="6796E4C5" w14:textId="68BE2C7C" w:rsidR="00036450" w:rsidRDefault="003D09B8" w:rsidP="00F30E66">
            <w:r w:rsidRPr="003D09B8">
              <w:t>Senior Quality Engineer and outstanding performer in Automation testing and tools within Information Technology. Proven success in leadership, operational excellence and organizational development with keen understanding of elements of Insurance business. Recognized for inspiring management team members to excel and encouraging creative work environments.</w:t>
            </w:r>
          </w:p>
          <w:p w14:paraId="22D34FCE" w14:textId="77777777" w:rsidR="00036450" w:rsidRDefault="00036450" w:rsidP="00F30E66"/>
          <w:sdt>
            <w:sdtPr>
              <w:id w:val="-1954003311"/>
              <w:placeholder>
                <w:docPart w:val="5E71FADF028F42B69A6AEE18EFD4CC7A"/>
              </w:placeholder>
              <w:temporary/>
              <w:showingPlcHdr/>
              <w15:appearance w15:val="hidden"/>
            </w:sdtPr>
            <w:sdtEndPr/>
            <w:sdtContent>
              <w:p w14:paraId="1FA95D71" w14:textId="77777777" w:rsidR="00036450" w:rsidRPr="00CB0055" w:rsidRDefault="00CB0055" w:rsidP="00F30E66">
                <w:pPr>
                  <w:pStyle w:val="Heading3"/>
                </w:pPr>
                <w:r w:rsidRPr="00CB0055">
                  <w:t>Contact</w:t>
                </w:r>
              </w:p>
            </w:sdtContent>
          </w:sdt>
          <w:sdt>
            <w:sdtPr>
              <w:id w:val="1111563247"/>
              <w:placeholder>
                <w:docPart w:val="8ADC7FF7554F4AA7AAA7463175ADDA31"/>
              </w:placeholder>
              <w:temporary/>
              <w:showingPlcHdr/>
              <w15:appearance w15:val="hidden"/>
            </w:sdtPr>
            <w:sdtEndPr/>
            <w:sdtContent>
              <w:p w14:paraId="3F727617" w14:textId="77777777" w:rsidR="004D3011" w:rsidRDefault="004D3011" w:rsidP="00F30E66">
                <w:r w:rsidRPr="004D3011">
                  <w:t>PHONE:</w:t>
                </w:r>
              </w:p>
            </w:sdtContent>
          </w:sdt>
          <w:p w14:paraId="2529397B" w14:textId="6AC057B0" w:rsidR="004D3011" w:rsidRDefault="003D09B8" w:rsidP="00F30E66">
            <w:r>
              <w:t>91-7358631544</w:t>
            </w:r>
          </w:p>
          <w:p w14:paraId="398EF774" w14:textId="77777777" w:rsidR="004D3011" w:rsidRPr="004D3011" w:rsidRDefault="004D3011" w:rsidP="00F30E66"/>
          <w:p w14:paraId="3CB7F9D4" w14:textId="6F6D64FA" w:rsidR="004D3011" w:rsidRDefault="003D09B8" w:rsidP="00F30E66">
            <w:r>
              <w:t>LinkedIn:</w:t>
            </w:r>
          </w:p>
          <w:p w14:paraId="55D424A7" w14:textId="25AF2859" w:rsidR="00F30E66" w:rsidRDefault="0057752F" w:rsidP="00F30E66">
            <w:pPr>
              <w:rPr>
                <w:rStyle w:val="Hyperlink"/>
              </w:rPr>
            </w:pPr>
            <w:hyperlink r:id="rId13" w:history="1">
              <w:r w:rsidR="003D09B8" w:rsidRPr="00F30E66">
                <w:rPr>
                  <w:rStyle w:val="Hyperlink"/>
                </w:rPr>
                <w:t>linkedin.com/in/lakshmana-prasanth-9643a9140/</w:t>
              </w:r>
            </w:hyperlink>
          </w:p>
          <w:p w14:paraId="4BAB9DF2" w14:textId="11D72EEC" w:rsidR="001C56E0" w:rsidRDefault="001C56E0" w:rsidP="00F30E66">
            <w:pPr>
              <w:rPr>
                <w:rStyle w:val="Hyperlink"/>
              </w:rPr>
            </w:pPr>
          </w:p>
          <w:p w14:paraId="0DB90E7C" w14:textId="3BC945D1" w:rsidR="001C56E0" w:rsidRDefault="001C56E0" w:rsidP="001C56E0">
            <w:r>
              <w:t>Git-hub</w:t>
            </w:r>
            <w:r>
              <w:t>:</w:t>
            </w:r>
          </w:p>
          <w:p w14:paraId="5E557ECB" w14:textId="2D6ACC35" w:rsidR="004D3011" w:rsidRDefault="001C56E0" w:rsidP="00F30E66">
            <w:hyperlink r:id="rId14" w:history="1">
              <w:r>
                <w:rPr>
                  <w:rStyle w:val="Hyperlink"/>
                </w:rPr>
                <w:t>https://github.com/lakshmanaprasanth</w:t>
              </w:r>
            </w:hyperlink>
          </w:p>
          <w:p w14:paraId="7528DD93" w14:textId="77777777" w:rsidR="001C56E0" w:rsidRDefault="001C56E0" w:rsidP="00F30E66"/>
          <w:sdt>
            <w:sdtPr>
              <w:id w:val="-240260293"/>
              <w:placeholder>
                <w:docPart w:val="0D8D3947ACB845F49F5A46B0ED557EE6"/>
              </w:placeholder>
              <w:temporary/>
              <w:showingPlcHdr/>
              <w15:appearance w15:val="hidden"/>
            </w:sdtPr>
            <w:sdtEndPr/>
            <w:sdtContent>
              <w:p w14:paraId="10EE0E49" w14:textId="77777777" w:rsidR="004D3011" w:rsidRDefault="004D3011" w:rsidP="00F30E66">
                <w:r w:rsidRPr="004D3011">
                  <w:t>EMAIL:</w:t>
                </w:r>
              </w:p>
            </w:sdtContent>
          </w:sdt>
          <w:p w14:paraId="17A6C683" w14:textId="40E8C7F8" w:rsidR="00036450" w:rsidRDefault="0057752F" w:rsidP="00F30E66">
            <w:hyperlink r:id="rId15" w:history="1">
              <w:r w:rsidR="00F30E66" w:rsidRPr="00D31B64">
                <w:rPr>
                  <w:rStyle w:val="Hyperlink"/>
                </w:rPr>
                <w:t>lakshmanpothi@gmail.com</w:t>
              </w:r>
            </w:hyperlink>
          </w:p>
          <w:p w14:paraId="63CE24AD" w14:textId="77777777" w:rsidR="00F30E66" w:rsidRPr="00E4381A" w:rsidRDefault="00F30E66" w:rsidP="00F30E66">
            <w:pPr>
              <w:rPr>
                <w:rStyle w:val="Hyperlink"/>
              </w:rPr>
            </w:pPr>
          </w:p>
          <w:p w14:paraId="741A47B5" w14:textId="663589D8" w:rsidR="004D3011" w:rsidRPr="00CB0055" w:rsidRDefault="003D09B8" w:rsidP="00F30E66">
            <w:pPr>
              <w:pStyle w:val="Heading3"/>
            </w:pPr>
            <w:r>
              <w:t>Interests</w:t>
            </w:r>
          </w:p>
          <w:p w14:paraId="2F3DECD5" w14:textId="23CB64DB" w:rsidR="004D3011" w:rsidRDefault="003D09B8" w:rsidP="00F30E66">
            <w:pPr>
              <w:pStyle w:val="ListParagraph"/>
              <w:numPr>
                <w:ilvl w:val="0"/>
                <w:numId w:val="3"/>
              </w:numPr>
            </w:pPr>
            <w:r>
              <w:t>Web Development</w:t>
            </w:r>
          </w:p>
          <w:p w14:paraId="75B36771" w14:textId="1F02EE8F" w:rsidR="004D3011" w:rsidRDefault="003D09B8" w:rsidP="00F30E66">
            <w:pPr>
              <w:pStyle w:val="ListParagraph"/>
              <w:numPr>
                <w:ilvl w:val="0"/>
                <w:numId w:val="3"/>
              </w:numPr>
            </w:pPr>
            <w:r>
              <w:t>Code and Problem Solving</w:t>
            </w:r>
          </w:p>
          <w:p w14:paraId="7E943F80" w14:textId="6D63BAF7" w:rsidR="004D3011" w:rsidRDefault="003D09B8" w:rsidP="00F30E66">
            <w:pPr>
              <w:pStyle w:val="ListParagraph"/>
              <w:numPr>
                <w:ilvl w:val="0"/>
                <w:numId w:val="3"/>
              </w:numPr>
            </w:pPr>
            <w:r>
              <w:t>Puzzles</w:t>
            </w:r>
          </w:p>
          <w:p w14:paraId="2DAF3450" w14:textId="77777777" w:rsidR="00CB4241" w:rsidRDefault="00CB4241" w:rsidP="00F30E66"/>
          <w:p w14:paraId="26CA8325" w14:textId="77777777" w:rsidR="00F30E66" w:rsidRDefault="00F30E66" w:rsidP="00F30E66"/>
          <w:p w14:paraId="5C5497AD" w14:textId="77777777" w:rsidR="00F30E66" w:rsidRDefault="00F30E66" w:rsidP="00F30E66"/>
          <w:p w14:paraId="58BF7DFB" w14:textId="77777777" w:rsidR="00F30E66" w:rsidRDefault="00F30E66" w:rsidP="00F30E66"/>
          <w:p w14:paraId="4E1EB047" w14:textId="77777777" w:rsidR="00F30E66" w:rsidRDefault="00F30E66" w:rsidP="00F30E66"/>
          <w:p w14:paraId="3DF029C4" w14:textId="77777777" w:rsidR="00F30E66" w:rsidRDefault="00F30E66" w:rsidP="00F30E66"/>
          <w:p w14:paraId="393BC705" w14:textId="77777777" w:rsidR="00F30E66" w:rsidRDefault="00F30E66" w:rsidP="00F30E66"/>
          <w:p w14:paraId="496605CB" w14:textId="77777777" w:rsidR="00F30E66" w:rsidRDefault="00F30E66" w:rsidP="00F30E66"/>
          <w:p w14:paraId="69F9274B" w14:textId="77777777" w:rsidR="00F30E66" w:rsidRPr="00CB0055" w:rsidRDefault="00F30E66" w:rsidP="00F30E66">
            <w:pPr>
              <w:pStyle w:val="Heading3"/>
            </w:pPr>
            <w:r>
              <w:t>Accomplisments</w:t>
            </w:r>
          </w:p>
          <w:p w14:paraId="16654D54" w14:textId="77777777" w:rsidR="00F30E66" w:rsidRDefault="00F30E66" w:rsidP="00F30E66">
            <w:pPr>
              <w:pStyle w:val="ListParagraph"/>
              <w:numPr>
                <w:ilvl w:val="0"/>
                <w:numId w:val="1"/>
              </w:numPr>
            </w:pPr>
            <w:r>
              <w:t>Supervised team of 13 staff members.</w:t>
            </w:r>
          </w:p>
          <w:p w14:paraId="47544444" w14:textId="77777777" w:rsidR="00F30E66" w:rsidRDefault="00F30E66" w:rsidP="00F30E66">
            <w:pPr>
              <w:pStyle w:val="ListParagraph"/>
              <w:numPr>
                <w:ilvl w:val="0"/>
                <w:numId w:val="1"/>
              </w:numPr>
            </w:pPr>
            <w:r>
              <w:t>Received appreciations from client for working with other team on critical situations</w:t>
            </w:r>
          </w:p>
          <w:p w14:paraId="6E826E4E" w14:textId="4AF87907" w:rsidR="00185B51" w:rsidRDefault="00F30E66" w:rsidP="00185B51">
            <w:pPr>
              <w:pStyle w:val="ListParagraph"/>
              <w:numPr>
                <w:ilvl w:val="0"/>
                <w:numId w:val="1"/>
              </w:numPr>
            </w:pPr>
            <w:r w:rsidRPr="00CB4241">
              <w:t>Received appreciations from client for owning the system.</w:t>
            </w:r>
          </w:p>
          <w:p w14:paraId="020BFC15" w14:textId="77777777" w:rsidR="00F30E66" w:rsidRDefault="00F30E66" w:rsidP="00F30E66"/>
          <w:p w14:paraId="20D27225" w14:textId="2A078DB2" w:rsidR="00F30E66" w:rsidRPr="00CB0055" w:rsidRDefault="00F30E66" w:rsidP="00F30E66">
            <w:pPr>
              <w:pStyle w:val="Heading3"/>
            </w:pPr>
            <w:r>
              <w:t>Languages</w:t>
            </w:r>
          </w:p>
          <w:p w14:paraId="603FDF24" w14:textId="77777777" w:rsidR="00F30E66" w:rsidRDefault="00F30E66" w:rsidP="00F30E66">
            <w:pPr>
              <w:pStyle w:val="ListParagraph"/>
              <w:numPr>
                <w:ilvl w:val="0"/>
                <w:numId w:val="1"/>
              </w:numPr>
            </w:pPr>
            <w:r>
              <w:t>Java</w:t>
            </w:r>
          </w:p>
          <w:p w14:paraId="4CEC9E58" w14:textId="41CF1965" w:rsidR="00F30E66" w:rsidRDefault="00F30E66" w:rsidP="00F30E66">
            <w:pPr>
              <w:pStyle w:val="ListParagraph"/>
              <w:numPr>
                <w:ilvl w:val="0"/>
                <w:numId w:val="1"/>
              </w:numPr>
            </w:pPr>
            <w:r>
              <w:t>Gherkin</w:t>
            </w:r>
          </w:p>
          <w:p w14:paraId="410DFF40" w14:textId="0E6B844A" w:rsidR="00F30E66" w:rsidRDefault="00F30E66" w:rsidP="00F30E66">
            <w:pPr>
              <w:pStyle w:val="ListParagraph"/>
              <w:numPr>
                <w:ilvl w:val="0"/>
                <w:numId w:val="1"/>
              </w:numPr>
            </w:pPr>
            <w:r>
              <w:t>Python 3</w:t>
            </w:r>
          </w:p>
          <w:p w14:paraId="1517DF65" w14:textId="23745AE0" w:rsidR="00F30E66" w:rsidRDefault="00F30E66" w:rsidP="00F30E66">
            <w:pPr>
              <w:pStyle w:val="ListParagraph"/>
              <w:numPr>
                <w:ilvl w:val="0"/>
                <w:numId w:val="1"/>
              </w:numPr>
            </w:pPr>
            <w:r>
              <w:t>C++</w:t>
            </w:r>
          </w:p>
          <w:p w14:paraId="18550F9B" w14:textId="677B4264" w:rsidR="00F30E66" w:rsidRPr="004D3011" w:rsidRDefault="00F30E66" w:rsidP="00F30E66">
            <w:pPr>
              <w:pStyle w:val="ListParagraph"/>
              <w:numPr>
                <w:ilvl w:val="0"/>
                <w:numId w:val="1"/>
              </w:numPr>
            </w:pPr>
            <w:r>
              <w:t>VBA</w:t>
            </w:r>
          </w:p>
        </w:tc>
        <w:tc>
          <w:tcPr>
            <w:tcW w:w="720" w:type="dxa"/>
          </w:tcPr>
          <w:p w14:paraId="12447BC3" w14:textId="77777777" w:rsidR="001B2ABD" w:rsidRDefault="001B2ABD" w:rsidP="00F30E66">
            <w:pPr>
              <w:tabs>
                <w:tab w:val="left" w:pos="990"/>
              </w:tabs>
            </w:pPr>
          </w:p>
        </w:tc>
        <w:tc>
          <w:tcPr>
            <w:tcW w:w="6470" w:type="dxa"/>
          </w:tcPr>
          <w:sdt>
            <w:sdtPr>
              <w:id w:val="1049110328"/>
              <w:placeholder>
                <w:docPart w:val="4468B57B5CF843199EFD686B232E0563"/>
              </w:placeholder>
              <w:temporary/>
              <w:showingPlcHdr/>
              <w15:appearance w15:val="hidden"/>
            </w:sdtPr>
            <w:sdtEndPr/>
            <w:sdtContent>
              <w:p w14:paraId="684CA222" w14:textId="77777777" w:rsidR="001B2ABD" w:rsidRDefault="00E25A26" w:rsidP="00F30E66">
                <w:pPr>
                  <w:pStyle w:val="Heading2"/>
                </w:pPr>
                <w:r w:rsidRPr="00036450">
                  <w:t>EDUCATION</w:t>
                </w:r>
              </w:p>
            </w:sdtContent>
          </w:sdt>
          <w:p w14:paraId="5F85B241" w14:textId="67E22E8C" w:rsidR="00036450" w:rsidRDefault="00CB4241" w:rsidP="00F30E66">
            <w:r w:rsidRPr="00CB4241">
              <w:rPr>
                <w:b/>
                <w:bCs/>
              </w:rPr>
              <w:t>Bachelor of Science – Aug 2011 – Apr 2015</w:t>
            </w:r>
            <w:r>
              <w:t xml:space="preserve"> | Rajalakshmi Institute of Technology | Chennai | Electronics and Communications Engineering</w:t>
            </w:r>
          </w:p>
          <w:p w14:paraId="6B209FFA" w14:textId="77777777" w:rsidR="00F30E66" w:rsidRDefault="00F30E66" w:rsidP="00F30E66"/>
          <w:p w14:paraId="27145157" w14:textId="74AEBFC2" w:rsidR="00036450" w:rsidRDefault="0057752F" w:rsidP="00F30E66">
            <w:pPr>
              <w:pStyle w:val="Heading2"/>
            </w:pPr>
            <w:sdt>
              <w:sdtPr>
                <w:id w:val="1001553383"/>
                <w:placeholder>
                  <w:docPart w:val="227F0E9F044A42C09E691AA39BA8FA7B"/>
                </w:placeholder>
                <w:temporary/>
                <w:showingPlcHdr/>
                <w15:appearance w15:val="hidden"/>
              </w:sdtPr>
              <w:sdtEndPr/>
              <w:sdtContent>
                <w:r w:rsidR="00036450" w:rsidRPr="00036450">
                  <w:t>WORK EXPERIENCE</w:t>
                </w:r>
              </w:sdtContent>
            </w:sdt>
            <w:r w:rsidR="00CB4241">
              <w:t xml:space="preserve"> – 4 Years and 10 Months</w:t>
            </w:r>
            <w:r w:rsidR="00F30E66">
              <w:t xml:space="preserve"> | LTI</w:t>
            </w:r>
          </w:p>
          <w:p w14:paraId="714612BA" w14:textId="5E7549B3" w:rsidR="00CB4241" w:rsidRPr="00CB4241" w:rsidRDefault="00CB4241" w:rsidP="00F30E66">
            <w:pPr>
              <w:rPr>
                <w:b/>
                <w:bCs/>
              </w:rPr>
            </w:pPr>
            <w:r w:rsidRPr="00CB4241">
              <w:rPr>
                <w:b/>
                <w:bCs/>
              </w:rPr>
              <w:t>Senior Quality Engineer (Automation Tester)</w:t>
            </w:r>
          </w:p>
          <w:p w14:paraId="2406DBB2" w14:textId="77777777" w:rsidR="00CB4241" w:rsidRDefault="00CB4241" w:rsidP="00F30E66"/>
          <w:p w14:paraId="6B4198C8" w14:textId="3AF8AE5E" w:rsidR="00CB4241" w:rsidRDefault="00CB4241" w:rsidP="00F30E66">
            <w:pPr>
              <w:pStyle w:val="ListParagraph"/>
              <w:numPr>
                <w:ilvl w:val="0"/>
                <w:numId w:val="2"/>
              </w:numPr>
            </w:pPr>
            <w:r>
              <w:t>Identified problems and recommended new processes to improve efficiency and reduce costs.</w:t>
            </w:r>
          </w:p>
          <w:p w14:paraId="4E8F14E9" w14:textId="77777777" w:rsidR="00CB4241" w:rsidRDefault="00CB4241" w:rsidP="00F30E66">
            <w:pPr>
              <w:pStyle w:val="ListParagraph"/>
              <w:numPr>
                <w:ilvl w:val="0"/>
                <w:numId w:val="2"/>
              </w:numPr>
            </w:pPr>
            <w:r>
              <w:t>Coached and assisted employees with adapting to new processes.</w:t>
            </w:r>
          </w:p>
          <w:p w14:paraId="622209FB" w14:textId="2F8590EF" w:rsidR="00CB4241" w:rsidRDefault="00CB4241" w:rsidP="00F30E66">
            <w:pPr>
              <w:pStyle w:val="ListParagraph"/>
              <w:numPr>
                <w:ilvl w:val="0"/>
                <w:numId w:val="2"/>
              </w:numPr>
            </w:pPr>
            <w:r>
              <w:t xml:space="preserve">Planned and forecasted labor hours for new processes </w:t>
            </w:r>
            <w:r w:rsidR="00CA5AF1">
              <w:t>by implementing automation</w:t>
            </w:r>
            <w:r>
              <w:t>, reducing hours by 50%.</w:t>
            </w:r>
          </w:p>
          <w:p w14:paraId="4EE5CC22" w14:textId="77777777" w:rsidR="00CB4241" w:rsidRDefault="00CB4241" w:rsidP="00F30E66">
            <w:pPr>
              <w:pStyle w:val="ListParagraph"/>
              <w:numPr>
                <w:ilvl w:val="0"/>
                <w:numId w:val="2"/>
              </w:numPr>
            </w:pPr>
            <w:r>
              <w:t>Designed improvements to equipment to optimize worker productivity.</w:t>
            </w:r>
          </w:p>
          <w:p w14:paraId="60D5080B" w14:textId="77777777" w:rsidR="00CB4241" w:rsidRDefault="00CB4241" w:rsidP="00F30E66">
            <w:pPr>
              <w:pStyle w:val="ListParagraph"/>
              <w:numPr>
                <w:ilvl w:val="0"/>
                <w:numId w:val="2"/>
              </w:numPr>
            </w:pPr>
            <w:r>
              <w:t>Generated detailed reports covering analysis of key data and outlining potential solutions.</w:t>
            </w:r>
          </w:p>
          <w:p w14:paraId="67A28A13" w14:textId="77777777" w:rsidR="00CB4241" w:rsidRDefault="00CB4241" w:rsidP="00F30E66">
            <w:pPr>
              <w:pStyle w:val="ListParagraph"/>
              <w:numPr>
                <w:ilvl w:val="0"/>
                <w:numId w:val="2"/>
              </w:numPr>
            </w:pPr>
            <w:r>
              <w:t>Managed quality assurance program, including on-site evaluations, internal audits and customer surveys.</w:t>
            </w:r>
          </w:p>
          <w:p w14:paraId="6197F34F" w14:textId="77777777" w:rsidR="00CB4241" w:rsidRDefault="00CB4241" w:rsidP="00F30E66">
            <w:pPr>
              <w:pStyle w:val="ListParagraph"/>
              <w:numPr>
                <w:ilvl w:val="0"/>
                <w:numId w:val="2"/>
              </w:numPr>
            </w:pPr>
            <w:r>
              <w:t>Resolved critical problems, improved operations and provided exceptional client support.</w:t>
            </w:r>
          </w:p>
          <w:p w14:paraId="1D5E19EF" w14:textId="77777777" w:rsidR="00CB4241" w:rsidRDefault="00CB4241" w:rsidP="00F30E66">
            <w:pPr>
              <w:pStyle w:val="ListParagraph"/>
              <w:numPr>
                <w:ilvl w:val="0"/>
                <w:numId w:val="2"/>
              </w:numPr>
            </w:pPr>
            <w:r>
              <w:t>Increased customer satisfaction by resolving Production defects.</w:t>
            </w:r>
          </w:p>
          <w:p w14:paraId="151D8231" w14:textId="3215EA41" w:rsidR="004D3011" w:rsidRDefault="00CB4241" w:rsidP="00F30E66">
            <w:pPr>
              <w:pStyle w:val="ListParagraph"/>
              <w:numPr>
                <w:ilvl w:val="0"/>
                <w:numId w:val="2"/>
              </w:numPr>
            </w:pPr>
            <w:r>
              <w:t>Saved $10K annually by implementing cost-saving initiatives.</w:t>
            </w:r>
          </w:p>
          <w:p w14:paraId="0DC899C1" w14:textId="6CD91011" w:rsidR="00CA5AF1" w:rsidRPr="004D3011" w:rsidRDefault="00CA5AF1" w:rsidP="00F30E66">
            <w:pPr>
              <w:pStyle w:val="ListParagraph"/>
              <w:numPr>
                <w:ilvl w:val="0"/>
                <w:numId w:val="2"/>
              </w:numPr>
            </w:pPr>
            <w:r w:rsidRPr="00CA5AF1">
              <w:t xml:space="preserve">It </w:t>
            </w:r>
            <w:r w:rsidR="00C35691">
              <w:t>is</w:t>
            </w:r>
            <w:r w:rsidRPr="00CA5AF1">
              <w:t xml:space="preserve"> Agile methodology project, worked as a DBT QA and Automation tester using Selenium and UFT till date</w:t>
            </w:r>
          </w:p>
          <w:p w14:paraId="4A7FB020" w14:textId="1F948D4D" w:rsidR="00A27D5D" w:rsidRDefault="00A27D5D" w:rsidP="00F30E66"/>
          <w:p w14:paraId="1970FCE4" w14:textId="1990D052" w:rsidR="00185B51" w:rsidRDefault="00185B51" w:rsidP="00185B51">
            <w:pPr>
              <w:pStyle w:val="Heading2"/>
            </w:pPr>
            <w:r>
              <w:t>Software’s worked on</w:t>
            </w:r>
          </w:p>
          <w:p w14:paraId="20FD7600" w14:textId="36A4AC3A" w:rsidR="00A27D5D" w:rsidRDefault="00A27D5D" w:rsidP="00F30E66"/>
          <w:p w14:paraId="666FF8D2" w14:textId="0102D330" w:rsidR="00A27D5D" w:rsidRDefault="00185B51" w:rsidP="00185B51">
            <w:pPr>
              <w:pStyle w:val="ListParagraph"/>
              <w:numPr>
                <w:ilvl w:val="0"/>
                <w:numId w:val="4"/>
              </w:numPr>
            </w:pPr>
            <w:r>
              <w:t xml:space="preserve">Selenium </w:t>
            </w:r>
            <w:proofErr w:type="spellStart"/>
            <w:r>
              <w:t>Webdriver</w:t>
            </w:r>
            <w:proofErr w:type="spellEnd"/>
          </w:p>
          <w:p w14:paraId="646C792E" w14:textId="283B82C3" w:rsidR="00185B51" w:rsidRDefault="00185B51" w:rsidP="00185B51">
            <w:pPr>
              <w:pStyle w:val="ListParagraph"/>
              <w:numPr>
                <w:ilvl w:val="0"/>
                <w:numId w:val="4"/>
              </w:numPr>
            </w:pPr>
            <w:r>
              <w:t>HP Unified Functional Testing</w:t>
            </w:r>
          </w:p>
          <w:p w14:paraId="0E143528" w14:textId="030B2F56" w:rsidR="00185B51" w:rsidRDefault="00185B51" w:rsidP="00185B51">
            <w:pPr>
              <w:pStyle w:val="ListParagraph"/>
              <w:numPr>
                <w:ilvl w:val="0"/>
                <w:numId w:val="4"/>
              </w:numPr>
            </w:pPr>
            <w:proofErr w:type="spellStart"/>
            <w:r>
              <w:t>Teleric</w:t>
            </w:r>
            <w:proofErr w:type="spellEnd"/>
            <w:r>
              <w:t xml:space="preserve"> Fiddler</w:t>
            </w:r>
          </w:p>
          <w:p w14:paraId="5F239C87" w14:textId="7DA83424" w:rsidR="00185B51" w:rsidRDefault="00185B51" w:rsidP="00185B51">
            <w:pPr>
              <w:pStyle w:val="ListParagraph"/>
              <w:numPr>
                <w:ilvl w:val="0"/>
                <w:numId w:val="4"/>
              </w:numPr>
            </w:pPr>
            <w:r>
              <w:t>SOAP UI</w:t>
            </w:r>
          </w:p>
          <w:p w14:paraId="38E53F3E" w14:textId="233F84A5" w:rsidR="00185B51" w:rsidRDefault="00185B51" w:rsidP="00185B51">
            <w:pPr>
              <w:pStyle w:val="ListParagraph"/>
              <w:numPr>
                <w:ilvl w:val="0"/>
                <w:numId w:val="4"/>
              </w:numPr>
            </w:pPr>
            <w:r>
              <w:t>JMeter</w:t>
            </w:r>
          </w:p>
          <w:p w14:paraId="63BF6891" w14:textId="3000617B" w:rsidR="00973F5E" w:rsidRDefault="00973F5E" w:rsidP="00F30E66">
            <w:pPr>
              <w:pStyle w:val="ListParagraph"/>
              <w:numPr>
                <w:ilvl w:val="0"/>
                <w:numId w:val="4"/>
              </w:numPr>
            </w:pPr>
            <w:r>
              <w:t>Postman</w:t>
            </w:r>
          </w:p>
          <w:p w14:paraId="6DE920F1" w14:textId="20D0A54F" w:rsidR="00973F5E" w:rsidRDefault="00973F5E" w:rsidP="00973F5E">
            <w:pPr>
              <w:pStyle w:val="ListParagraph"/>
              <w:numPr>
                <w:ilvl w:val="0"/>
                <w:numId w:val="4"/>
              </w:numPr>
            </w:pPr>
            <w:r>
              <w:t>Appium</w:t>
            </w:r>
          </w:p>
          <w:p w14:paraId="053B040D" w14:textId="77777777" w:rsidR="001C56E0" w:rsidRDefault="001C56E0" w:rsidP="001C56E0">
            <w:pPr>
              <w:pStyle w:val="ListParagraph"/>
              <w:numPr>
                <w:ilvl w:val="0"/>
                <w:numId w:val="4"/>
              </w:numPr>
            </w:pPr>
            <w:r>
              <w:t>HP ALM</w:t>
            </w:r>
          </w:p>
          <w:p w14:paraId="7F629D57" w14:textId="1AC44735" w:rsidR="001C56E0" w:rsidRDefault="001C56E0" w:rsidP="001C56E0">
            <w:pPr>
              <w:pStyle w:val="ListParagraph"/>
              <w:numPr>
                <w:ilvl w:val="0"/>
                <w:numId w:val="4"/>
              </w:numPr>
            </w:pPr>
            <w:r>
              <w:t>UI PATH</w:t>
            </w:r>
          </w:p>
          <w:sdt>
            <w:sdtPr>
              <w:id w:val="1669594239"/>
              <w:placeholder>
                <w:docPart w:val="178338D8ABA74882AB2AC0073C582C9E"/>
              </w:placeholder>
              <w:temporary/>
              <w:showingPlcHdr/>
              <w15:appearance w15:val="hidden"/>
            </w:sdtPr>
            <w:sdtEndPr/>
            <w:sdtContent>
              <w:p w14:paraId="49F21AC1" w14:textId="77777777" w:rsidR="00036450" w:rsidRDefault="00180329" w:rsidP="00F30E66">
                <w:pPr>
                  <w:pStyle w:val="Heading2"/>
                </w:pPr>
                <w:r w:rsidRPr="00036450">
                  <w:rPr>
                    <w:rStyle w:val="Heading2Char"/>
                    <w:b/>
                    <w:bCs/>
                    <w:caps/>
                  </w:rPr>
                  <w:t>SKILLS</w:t>
                </w:r>
              </w:p>
            </w:sdtContent>
          </w:sdt>
          <w:p w14:paraId="67F92BA9" w14:textId="77777777" w:rsidR="00036450" w:rsidRPr="004D3011" w:rsidRDefault="00112054" w:rsidP="00F30E66">
            <w:pPr>
              <w:rPr>
                <w:color w:val="FFFFFF" w:themeColor="background1"/>
              </w:rPr>
            </w:pPr>
            <w:r w:rsidRPr="00B90CEF">
              <w:rPr>
                <w:noProof/>
                <w:color w:val="000000" w:themeColor="text1"/>
              </w:rPr>
              <w:drawing>
                <wp:inline distT="0" distB="0" distL="0" distR="0" wp14:anchorId="3E81153E" wp14:editId="222AA377">
                  <wp:extent cx="4181475" cy="3381375"/>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bl>
    <w:p w14:paraId="54C0C962" w14:textId="77777777" w:rsidR="0043117B" w:rsidRDefault="0057752F" w:rsidP="000C45FF">
      <w:pPr>
        <w:tabs>
          <w:tab w:val="left" w:pos="990"/>
        </w:tabs>
      </w:pPr>
    </w:p>
    <w:sectPr w:rsidR="0043117B" w:rsidSect="000C45FF">
      <w:head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79FD0E" w14:textId="77777777" w:rsidR="0057752F" w:rsidRDefault="0057752F" w:rsidP="000C45FF">
      <w:r>
        <w:separator/>
      </w:r>
    </w:p>
  </w:endnote>
  <w:endnote w:type="continuationSeparator" w:id="0">
    <w:p w14:paraId="4DA4DE90" w14:textId="77777777" w:rsidR="0057752F" w:rsidRDefault="0057752F"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682CDD" w14:textId="77777777" w:rsidR="0057752F" w:rsidRDefault="0057752F" w:rsidP="000C45FF">
      <w:r>
        <w:separator/>
      </w:r>
    </w:p>
  </w:footnote>
  <w:footnote w:type="continuationSeparator" w:id="0">
    <w:p w14:paraId="2C399A80" w14:textId="77777777" w:rsidR="0057752F" w:rsidRDefault="0057752F"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7C8D6" w14:textId="77777777" w:rsidR="000C45FF" w:rsidRDefault="000C45FF">
    <w:pPr>
      <w:pStyle w:val="Header"/>
    </w:pPr>
    <w:r>
      <w:rPr>
        <w:noProof/>
      </w:rPr>
      <w:drawing>
        <wp:anchor distT="0" distB="0" distL="114300" distR="114300" simplePos="0" relativeHeight="251658240" behindDoc="1" locked="0" layoutInCell="1" allowOverlap="1" wp14:anchorId="2F6CB96C" wp14:editId="79123561">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F6EE7"/>
    <w:multiLevelType w:val="hybridMultilevel"/>
    <w:tmpl w:val="F020C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A16693"/>
    <w:multiLevelType w:val="hybridMultilevel"/>
    <w:tmpl w:val="C5003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98157F"/>
    <w:multiLevelType w:val="hybridMultilevel"/>
    <w:tmpl w:val="14D20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935876"/>
    <w:multiLevelType w:val="hybridMultilevel"/>
    <w:tmpl w:val="E982E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9B8"/>
    <w:rsid w:val="00036450"/>
    <w:rsid w:val="00094499"/>
    <w:rsid w:val="000C45FF"/>
    <w:rsid w:val="000E3FD1"/>
    <w:rsid w:val="00112054"/>
    <w:rsid w:val="001525E1"/>
    <w:rsid w:val="00180329"/>
    <w:rsid w:val="00185B51"/>
    <w:rsid w:val="0019001F"/>
    <w:rsid w:val="001A74A5"/>
    <w:rsid w:val="001B2ABD"/>
    <w:rsid w:val="001C56E0"/>
    <w:rsid w:val="001E0391"/>
    <w:rsid w:val="001E1759"/>
    <w:rsid w:val="001F1ECC"/>
    <w:rsid w:val="002400EB"/>
    <w:rsid w:val="00256CF7"/>
    <w:rsid w:val="00281FD5"/>
    <w:rsid w:val="0030481B"/>
    <w:rsid w:val="003156FC"/>
    <w:rsid w:val="003254B5"/>
    <w:rsid w:val="0037121F"/>
    <w:rsid w:val="003A6B7D"/>
    <w:rsid w:val="003B06CA"/>
    <w:rsid w:val="003D09B8"/>
    <w:rsid w:val="003F6ABA"/>
    <w:rsid w:val="004071FC"/>
    <w:rsid w:val="00445947"/>
    <w:rsid w:val="004813B3"/>
    <w:rsid w:val="00496591"/>
    <w:rsid w:val="004C63E4"/>
    <w:rsid w:val="004D3011"/>
    <w:rsid w:val="005262AC"/>
    <w:rsid w:val="0057752F"/>
    <w:rsid w:val="005E39D5"/>
    <w:rsid w:val="00600670"/>
    <w:rsid w:val="0062123A"/>
    <w:rsid w:val="00646E75"/>
    <w:rsid w:val="006771D0"/>
    <w:rsid w:val="00715FCB"/>
    <w:rsid w:val="00743101"/>
    <w:rsid w:val="007775E1"/>
    <w:rsid w:val="007867A0"/>
    <w:rsid w:val="007927F5"/>
    <w:rsid w:val="00802CA0"/>
    <w:rsid w:val="009260CD"/>
    <w:rsid w:val="00952C25"/>
    <w:rsid w:val="00973F5E"/>
    <w:rsid w:val="00A2118D"/>
    <w:rsid w:val="00A27D5D"/>
    <w:rsid w:val="00AD76E2"/>
    <w:rsid w:val="00B20152"/>
    <w:rsid w:val="00B359E4"/>
    <w:rsid w:val="00B57D98"/>
    <w:rsid w:val="00B70850"/>
    <w:rsid w:val="00C066B6"/>
    <w:rsid w:val="00C35691"/>
    <w:rsid w:val="00C37BA1"/>
    <w:rsid w:val="00C4674C"/>
    <w:rsid w:val="00C506CF"/>
    <w:rsid w:val="00C72BED"/>
    <w:rsid w:val="00C9578B"/>
    <w:rsid w:val="00CA5AF1"/>
    <w:rsid w:val="00CB0055"/>
    <w:rsid w:val="00CB4241"/>
    <w:rsid w:val="00D2522B"/>
    <w:rsid w:val="00D422DE"/>
    <w:rsid w:val="00D5459D"/>
    <w:rsid w:val="00DA1F4D"/>
    <w:rsid w:val="00DD172A"/>
    <w:rsid w:val="00E25A26"/>
    <w:rsid w:val="00E4381A"/>
    <w:rsid w:val="00E55D74"/>
    <w:rsid w:val="00F30E66"/>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055A1"/>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CB42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linkedin.com/in/lakshmana-prasanth-9643a9140/"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mailto:lakshmanpothi@gmail.com"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lakshmanaprasanth"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kz\AppData\Local\Microsoft\Office\16.0\DTS\en-US%7bA6BEA7A2-C4D2-46EA-BDBF-FBCDF9AFB428%7d\%7b28BB8BB7-9AEC-4439-B402-1C0B442956FF%7dtf00546271.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Agile Methodology</c:v>
                </c:pt>
                <c:pt idx="1">
                  <c:v>Security + Performance Testing</c:v>
                </c:pt>
                <c:pt idx="2">
                  <c:v>REST API</c:v>
                </c:pt>
                <c:pt idx="3">
                  <c:v>My SQL</c:v>
                </c:pt>
                <c:pt idx="4">
                  <c:v>Python 3</c:v>
                </c:pt>
                <c:pt idx="5">
                  <c:v>JAVA</c:v>
                </c:pt>
                <c:pt idx="6">
                  <c:v>HP UFT</c:v>
                </c:pt>
                <c:pt idx="7">
                  <c:v>Maven + POM</c:v>
                </c:pt>
                <c:pt idx="8">
                  <c:v>Cucumber BDD</c:v>
                </c:pt>
                <c:pt idx="9">
                  <c:v>Selenium Webdriver</c:v>
                </c:pt>
              </c:strCache>
            </c:strRef>
          </c:cat>
          <c:val>
            <c:numRef>
              <c:f>Sheet1!$B$2:$B$11</c:f>
              <c:numCache>
                <c:formatCode>General</c:formatCode>
                <c:ptCount val="10"/>
                <c:pt idx="0">
                  <c:v>0.75</c:v>
                </c:pt>
                <c:pt idx="1">
                  <c:v>0.5</c:v>
                </c:pt>
                <c:pt idx="2">
                  <c:v>0.5</c:v>
                </c:pt>
                <c:pt idx="3">
                  <c:v>0.75</c:v>
                </c:pt>
                <c:pt idx="4">
                  <c:v>0.5</c:v>
                </c:pt>
                <c:pt idx="5">
                  <c:v>0.75</c:v>
                </c:pt>
                <c:pt idx="6">
                  <c:v>0.5</c:v>
                </c:pt>
                <c:pt idx="7">
                  <c:v>0.75</c:v>
                </c:pt>
                <c:pt idx="8">
                  <c:v>0.5</c:v>
                </c:pt>
                <c:pt idx="9">
                  <c:v>0.75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a:softEdge rad="0"/>
          </a:effectLst>
        </c:spPr>
        <c:txPr>
          <a:bodyPr rot="-60000000" spcFirstLastPara="1" vertOverflow="ellipsis" vert="horz" wrap="square" anchor="t" anchorCtr="0"/>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AEA17163515425B943832B7402B799D"/>
        <w:category>
          <w:name w:val="General"/>
          <w:gallery w:val="placeholder"/>
        </w:category>
        <w:types>
          <w:type w:val="bbPlcHdr"/>
        </w:types>
        <w:behaviors>
          <w:behavior w:val="content"/>
        </w:behaviors>
        <w:guid w:val="{5F511BD9-8F71-4BA1-9E83-731BDA936186}"/>
      </w:docPartPr>
      <w:docPartBody>
        <w:p w:rsidR="001F7C3C" w:rsidRDefault="00832E5D">
          <w:pPr>
            <w:pStyle w:val="1AEA17163515425B943832B7402B799D"/>
          </w:pPr>
          <w:r w:rsidRPr="00D5459D">
            <w:t>Profile</w:t>
          </w:r>
        </w:p>
      </w:docPartBody>
    </w:docPart>
    <w:docPart>
      <w:docPartPr>
        <w:name w:val="5E71FADF028F42B69A6AEE18EFD4CC7A"/>
        <w:category>
          <w:name w:val="General"/>
          <w:gallery w:val="placeholder"/>
        </w:category>
        <w:types>
          <w:type w:val="bbPlcHdr"/>
        </w:types>
        <w:behaviors>
          <w:behavior w:val="content"/>
        </w:behaviors>
        <w:guid w:val="{BBAF6D42-078D-474C-B422-311C8F489634}"/>
      </w:docPartPr>
      <w:docPartBody>
        <w:p w:rsidR="001F7C3C" w:rsidRDefault="00832E5D">
          <w:pPr>
            <w:pStyle w:val="5E71FADF028F42B69A6AEE18EFD4CC7A"/>
          </w:pPr>
          <w:r w:rsidRPr="00CB0055">
            <w:t>Contact</w:t>
          </w:r>
        </w:p>
      </w:docPartBody>
    </w:docPart>
    <w:docPart>
      <w:docPartPr>
        <w:name w:val="8ADC7FF7554F4AA7AAA7463175ADDA31"/>
        <w:category>
          <w:name w:val="General"/>
          <w:gallery w:val="placeholder"/>
        </w:category>
        <w:types>
          <w:type w:val="bbPlcHdr"/>
        </w:types>
        <w:behaviors>
          <w:behavior w:val="content"/>
        </w:behaviors>
        <w:guid w:val="{5156FEF7-E819-4FE8-A272-F86E59ECC427}"/>
      </w:docPartPr>
      <w:docPartBody>
        <w:p w:rsidR="001F7C3C" w:rsidRDefault="00832E5D">
          <w:pPr>
            <w:pStyle w:val="8ADC7FF7554F4AA7AAA7463175ADDA31"/>
          </w:pPr>
          <w:r w:rsidRPr="004D3011">
            <w:t>PHONE:</w:t>
          </w:r>
        </w:p>
      </w:docPartBody>
    </w:docPart>
    <w:docPart>
      <w:docPartPr>
        <w:name w:val="0D8D3947ACB845F49F5A46B0ED557EE6"/>
        <w:category>
          <w:name w:val="General"/>
          <w:gallery w:val="placeholder"/>
        </w:category>
        <w:types>
          <w:type w:val="bbPlcHdr"/>
        </w:types>
        <w:behaviors>
          <w:behavior w:val="content"/>
        </w:behaviors>
        <w:guid w:val="{2832B872-495D-4DA4-9698-DF238C9779B9}"/>
      </w:docPartPr>
      <w:docPartBody>
        <w:p w:rsidR="001F7C3C" w:rsidRDefault="00832E5D">
          <w:pPr>
            <w:pStyle w:val="0D8D3947ACB845F49F5A46B0ED557EE6"/>
          </w:pPr>
          <w:r w:rsidRPr="004D3011">
            <w:t>EMAIL:</w:t>
          </w:r>
        </w:p>
      </w:docPartBody>
    </w:docPart>
    <w:docPart>
      <w:docPartPr>
        <w:name w:val="4468B57B5CF843199EFD686B232E0563"/>
        <w:category>
          <w:name w:val="General"/>
          <w:gallery w:val="placeholder"/>
        </w:category>
        <w:types>
          <w:type w:val="bbPlcHdr"/>
        </w:types>
        <w:behaviors>
          <w:behavior w:val="content"/>
        </w:behaviors>
        <w:guid w:val="{0A1FD507-96AD-4CB5-9811-C18465A9E94E}"/>
      </w:docPartPr>
      <w:docPartBody>
        <w:p w:rsidR="001F7C3C" w:rsidRDefault="00832E5D">
          <w:pPr>
            <w:pStyle w:val="4468B57B5CF843199EFD686B232E0563"/>
          </w:pPr>
          <w:r w:rsidRPr="00036450">
            <w:t>EDUCATION</w:t>
          </w:r>
        </w:p>
      </w:docPartBody>
    </w:docPart>
    <w:docPart>
      <w:docPartPr>
        <w:name w:val="227F0E9F044A42C09E691AA39BA8FA7B"/>
        <w:category>
          <w:name w:val="General"/>
          <w:gallery w:val="placeholder"/>
        </w:category>
        <w:types>
          <w:type w:val="bbPlcHdr"/>
        </w:types>
        <w:behaviors>
          <w:behavior w:val="content"/>
        </w:behaviors>
        <w:guid w:val="{E9F8F297-475D-443B-9515-907B409E9F0A}"/>
      </w:docPartPr>
      <w:docPartBody>
        <w:p w:rsidR="001F7C3C" w:rsidRDefault="00832E5D">
          <w:pPr>
            <w:pStyle w:val="227F0E9F044A42C09E691AA39BA8FA7B"/>
          </w:pPr>
          <w:r w:rsidRPr="00036450">
            <w:t>WORK EXPERIENCE</w:t>
          </w:r>
        </w:p>
      </w:docPartBody>
    </w:docPart>
    <w:docPart>
      <w:docPartPr>
        <w:name w:val="178338D8ABA74882AB2AC0073C582C9E"/>
        <w:category>
          <w:name w:val="General"/>
          <w:gallery w:val="placeholder"/>
        </w:category>
        <w:types>
          <w:type w:val="bbPlcHdr"/>
        </w:types>
        <w:behaviors>
          <w:behavior w:val="content"/>
        </w:behaviors>
        <w:guid w:val="{1397E301-0424-43E2-ADC5-0F4FF6430531}"/>
      </w:docPartPr>
      <w:docPartBody>
        <w:p w:rsidR="001F7C3C" w:rsidRDefault="00832E5D">
          <w:pPr>
            <w:pStyle w:val="178338D8ABA74882AB2AC0073C582C9E"/>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997"/>
    <w:rsid w:val="001F7C3C"/>
    <w:rsid w:val="00366997"/>
    <w:rsid w:val="00832E5D"/>
    <w:rsid w:val="00FA62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366997"/>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1C243E2A1C42749D459E4FD1533257">
    <w:name w:val="C71C243E2A1C42749D459E4FD1533257"/>
  </w:style>
  <w:style w:type="paragraph" w:customStyle="1" w:styleId="BBAF252AC8A54C75A4734EEBAED610FE">
    <w:name w:val="BBAF252AC8A54C75A4734EEBAED610FE"/>
  </w:style>
  <w:style w:type="paragraph" w:customStyle="1" w:styleId="1AEA17163515425B943832B7402B799D">
    <w:name w:val="1AEA17163515425B943832B7402B799D"/>
  </w:style>
  <w:style w:type="paragraph" w:customStyle="1" w:styleId="AE1EF3193F68430B8D62AD68B7F2AD6D">
    <w:name w:val="AE1EF3193F68430B8D62AD68B7F2AD6D"/>
  </w:style>
  <w:style w:type="paragraph" w:customStyle="1" w:styleId="5E71FADF028F42B69A6AEE18EFD4CC7A">
    <w:name w:val="5E71FADF028F42B69A6AEE18EFD4CC7A"/>
  </w:style>
  <w:style w:type="paragraph" w:customStyle="1" w:styleId="8ADC7FF7554F4AA7AAA7463175ADDA31">
    <w:name w:val="8ADC7FF7554F4AA7AAA7463175ADDA31"/>
  </w:style>
  <w:style w:type="paragraph" w:customStyle="1" w:styleId="A197723C6B1D491C816A4F943D2FB2BD">
    <w:name w:val="A197723C6B1D491C816A4F943D2FB2BD"/>
  </w:style>
  <w:style w:type="paragraph" w:customStyle="1" w:styleId="6D051DD82C5B496E90E2404995EBD87E">
    <w:name w:val="6D051DD82C5B496E90E2404995EBD87E"/>
  </w:style>
  <w:style w:type="paragraph" w:customStyle="1" w:styleId="8450E62D33A24DDE8F715EA756C733E2">
    <w:name w:val="8450E62D33A24DDE8F715EA756C733E2"/>
  </w:style>
  <w:style w:type="paragraph" w:customStyle="1" w:styleId="0D8D3947ACB845F49F5A46B0ED557EE6">
    <w:name w:val="0D8D3947ACB845F49F5A46B0ED557EE6"/>
  </w:style>
  <w:style w:type="character" w:styleId="Hyperlink">
    <w:name w:val="Hyperlink"/>
    <w:basedOn w:val="DefaultParagraphFont"/>
    <w:uiPriority w:val="99"/>
    <w:unhideWhenUsed/>
    <w:rPr>
      <w:color w:val="C45911" w:themeColor="accent2" w:themeShade="BF"/>
      <w:u w:val="single"/>
    </w:rPr>
  </w:style>
  <w:style w:type="paragraph" w:customStyle="1" w:styleId="78EF7B1568B346328E96A86288B41610">
    <w:name w:val="78EF7B1568B346328E96A86288B41610"/>
  </w:style>
  <w:style w:type="paragraph" w:customStyle="1" w:styleId="96C46A2D076F4C1A98031D9D6BC32625">
    <w:name w:val="96C46A2D076F4C1A98031D9D6BC32625"/>
  </w:style>
  <w:style w:type="paragraph" w:customStyle="1" w:styleId="6EE8AAC24F0C44C683A0EF73B163DDD7">
    <w:name w:val="6EE8AAC24F0C44C683A0EF73B163DDD7"/>
  </w:style>
  <w:style w:type="paragraph" w:customStyle="1" w:styleId="1C7A7E0B73FE4912A1F72E1574DA4449">
    <w:name w:val="1C7A7E0B73FE4912A1F72E1574DA4449"/>
  </w:style>
  <w:style w:type="paragraph" w:customStyle="1" w:styleId="02C52B2AEA0C46DA977C69DADB5171E8">
    <w:name w:val="02C52B2AEA0C46DA977C69DADB5171E8"/>
  </w:style>
  <w:style w:type="paragraph" w:customStyle="1" w:styleId="61EDFF6AFC0641E2ADA6089BCD312219">
    <w:name w:val="61EDFF6AFC0641E2ADA6089BCD312219"/>
  </w:style>
  <w:style w:type="paragraph" w:customStyle="1" w:styleId="4468B57B5CF843199EFD686B232E0563">
    <w:name w:val="4468B57B5CF843199EFD686B232E0563"/>
  </w:style>
  <w:style w:type="paragraph" w:customStyle="1" w:styleId="2555096FDF6C44E0953A0D8413521461">
    <w:name w:val="2555096FDF6C44E0953A0D8413521461"/>
  </w:style>
  <w:style w:type="paragraph" w:customStyle="1" w:styleId="2743B9FB632E4DE6A47C6277EF230457">
    <w:name w:val="2743B9FB632E4DE6A47C6277EF230457"/>
  </w:style>
  <w:style w:type="paragraph" w:customStyle="1" w:styleId="2338092CE5E84669AE1B7A378901A371">
    <w:name w:val="2338092CE5E84669AE1B7A378901A371"/>
  </w:style>
  <w:style w:type="paragraph" w:customStyle="1" w:styleId="9AC0DA209DB8460AA284BFEBDED4CF42">
    <w:name w:val="9AC0DA209DB8460AA284BFEBDED4CF42"/>
  </w:style>
  <w:style w:type="paragraph" w:customStyle="1" w:styleId="E0646FCF69EB474BBBBDEDB8FFCCE082">
    <w:name w:val="E0646FCF69EB474BBBBDEDB8FFCCE082"/>
  </w:style>
  <w:style w:type="paragraph" w:customStyle="1" w:styleId="22E6CB3A802741108E69D99C938FEF15">
    <w:name w:val="22E6CB3A802741108E69D99C938FEF15"/>
  </w:style>
  <w:style w:type="paragraph" w:customStyle="1" w:styleId="FE9A5222705B44018F419BC0A49AD3F5">
    <w:name w:val="FE9A5222705B44018F419BC0A49AD3F5"/>
  </w:style>
  <w:style w:type="paragraph" w:customStyle="1" w:styleId="227F0E9F044A42C09E691AA39BA8FA7B">
    <w:name w:val="227F0E9F044A42C09E691AA39BA8FA7B"/>
  </w:style>
  <w:style w:type="paragraph" w:customStyle="1" w:styleId="691E83F23D4447BAB8A0E3FE5673E73F">
    <w:name w:val="691E83F23D4447BAB8A0E3FE5673E73F"/>
  </w:style>
  <w:style w:type="paragraph" w:customStyle="1" w:styleId="69EF1AD0948F44C9A899EB7A714E0BBA">
    <w:name w:val="69EF1AD0948F44C9A899EB7A714E0BBA"/>
  </w:style>
  <w:style w:type="paragraph" w:customStyle="1" w:styleId="19CFCA7455F34168A4FE72D694999066">
    <w:name w:val="19CFCA7455F34168A4FE72D694999066"/>
  </w:style>
  <w:style w:type="paragraph" w:customStyle="1" w:styleId="3116FCD6BBA646CB81767B0AE042D6F6">
    <w:name w:val="3116FCD6BBA646CB81767B0AE042D6F6"/>
  </w:style>
  <w:style w:type="paragraph" w:customStyle="1" w:styleId="09E7C7292D814AD3B28BF35A31573506">
    <w:name w:val="09E7C7292D814AD3B28BF35A31573506"/>
  </w:style>
  <w:style w:type="paragraph" w:customStyle="1" w:styleId="75A13B71790A489C895D89A1EDFC70E2">
    <w:name w:val="75A13B71790A489C895D89A1EDFC70E2"/>
  </w:style>
  <w:style w:type="paragraph" w:customStyle="1" w:styleId="88A477F1E7B5423E9FA62DE1B62D1EE6">
    <w:name w:val="88A477F1E7B5423E9FA62DE1B62D1EE6"/>
  </w:style>
  <w:style w:type="paragraph" w:customStyle="1" w:styleId="8B6F713C14A14B56B6FDD3B82BA45A28">
    <w:name w:val="8B6F713C14A14B56B6FDD3B82BA45A28"/>
  </w:style>
  <w:style w:type="paragraph" w:customStyle="1" w:styleId="BE60878C81FE49C9BF1CE5C52DD5285B">
    <w:name w:val="BE60878C81FE49C9BF1CE5C52DD5285B"/>
  </w:style>
  <w:style w:type="paragraph" w:customStyle="1" w:styleId="BD363173B12747C2961477575ADC8AA8">
    <w:name w:val="BD363173B12747C2961477575ADC8AA8"/>
  </w:style>
  <w:style w:type="paragraph" w:customStyle="1" w:styleId="45060720F8754662B107477C30936DF6">
    <w:name w:val="45060720F8754662B107477C30936DF6"/>
  </w:style>
  <w:style w:type="paragraph" w:customStyle="1" w:styleId="D0887F85F79442879531005106046E6B">
    <w:name w:val="D0887F85F79442879531005106046E6B"/>
  </w:style>
  <w:style w:type="paragraph" w:customStyle="1" w:styleId="7579A66103DA4869802EACFE9AC5AEAE">
    <w:name w:val="7579A66103DA4869802EACFE9AC5AEAE"/>
  </w:style>
  <w:style w:type="paragraph" w:customStyle="1" w:styleId="62DC5D3C75A046C89E6657CED86791DC">
    <w:name w:val="62DC5D3C75A046C89E6657CED86791DC"/>
  </w:style>
  <w:style w:type="paragraph" w:customStyle="1" w:styleId="FBFF2565AC3C4FEF9F1C8D9CDB5A8E31">
    <w:name w:val="FBFF2565AC3C4FEF9F1C8D9CDB5A8E31"/>
  </w:style>
  <w:style w:type="character" w:customStyle="1" w:styleId="Heading2Char">
    <w:name w:val="Heading 2 Char"/>
    <w:basedOn w:val="DefaultParagraphFont"/>
    <w:link w:val="Heading2"/>
    <w:uiPriority w:val="9"/>
    <w:rsid w:val="00366997"/>
    <w:rPr>
      <w:rFonts w:asciiTheme="majorHAnsi" w:eastAsiaTheme="majorEastAsia" w:hAnsiTheme="majorHAnsi" w:cstheme="majorBidi"/>
      <w:b/>
      <w:bCs/>
      <w:caps/>
      <w:szCs w:val="26"/>
      <w:lang w:val="en-US" w:eastAsia="ja-JP"/>
    </w:rPr>
  </w:style>
  <w:style w:type="paragraph" w:customStyle="1" w:styleId="178338D8ABA74882AB2AC0073C582C9E">
    <w:name w:val="178338D8ABA74882AB2AC0073C582C9E"/>
  </w:style>
  <w:style w:type="paragraph" w:customStyle="1" w:styleId="504A3642785F4BD690D591CA2CFED913">
    <w:name w:val="504A3642785F4BD690D591CA2CFED913"/>
    <w:rsid w:val="00366997"/>
  </w:style>
  <w:style w:type="paragraph" w:customStyle="1" w:styleId="CDC5F69B5C6F4873839F0B713F60007C">
    <w:name w:val="CDC5F69B5C6F4873839F0B713F60007C"/>
    <w:rsid w:val="00366997"/>
  </w:style>
  <w:style w:type="paragraph" w:customStyle="1" w:styleId="0133DA657E444D71854BC640F697BE9F">
    <w:name w:val="0133DA657E444D71854BC640F697BE9F"/>
    <w:rsid w:val="00366997"/>
  </w:style>
  <w:style w:type="paragraph" w:customStyle="1" w:styleId="94AF0CBA355B47DABA4DF020AB29A0E0">
    <w:name w:val="94AF0CBA355B47DABA4DF020AB29A0E0"/>
    <w:rsid w:val="003669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CF6B2AF-5B51-4B67-924C-2E6EF2419BDC}">
  <ds:schemaRefs>
    <ds:schemaRef ds:uri="http://schemas.openxmlformats.org/officeDocument/2006/bibliography"/>
  </ds:schemaRefs>
</ds:datastoreItem>
</file>

<file path=customXml/itemProps4.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{28BB8BB7-9AEC-4439-B402-1C0B442956FF}tf00546271</Template>
  <TotalTime>0</TotalTime>
  <Pages>2</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2020-06-07T13:52:00Z</dcterms:created>
  <dcterms:modified xsi:type="dcterms:W3CDTF">2020-07-05T14:35:00Z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